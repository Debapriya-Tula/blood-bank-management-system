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7444B6" w:rsidRDefault="00EB408E" w:rsidP="00141A4C">
      <w:pPr>
        <w:pStyle w:val="Title"/>
        <w:rPr>
          <w:sz w:val="48"/>
          <w:szCs w:val="48"/>
        </w:rPr>
      </w:pPr>
      <w:r w:rsidRPr="007444B6">
        <w:rPr>
          <w:sz w:val="48"/>
          <w:szCs w:val="48"/>
        </w:rPr>
        <w:t>Mid review individual contribution report</w:t>
      </w:r>
    </w:p>
    <w:p w:rsidR="006270A9" w:rsidRDefault="00051D0C" w:rsidP="00141A4C">
      <w:pPr>
        <w:pStyle w:val="Heading1"/>
      </w:pPr>
      <w:r>
        <w:t>My Contribution</w:t>
      </w:r>
    </w:p>
    <w:p w:rsidR="006270A9" w:rsidRDefault="004B68AE">
      <w:r>
        <w:t>I have created the entire login and registration system, with three different type of users who can be logged in simultaneously.</w:t>
      </w:r>
      <w:r w:rsidR="001C323D">
        <w:t xml:space="preserve"> </w:t>
      </w:r>
      <w:r w:rsidR="004E28BC">
        <w:t xml:space="preserve"> I have two sets of functions which looks after them: 1) register 2) login.</w:t>
      </w:r>
    </w:p>
    <w:p w:rsidR="004E28BC" w:rsidRDefault="004E28BC">
      <w:r>
        <w:t>Register function has three capabilities to register, where a user can be registered either as a ‘blood donor’ or ‘patient’ or ‘hospital’</w:t>
      </w:r>
      <w:r w:rsidR="005C5FF4">
        <w:t xml:space="preserve">. Since the </w:t>
      </w:r>
      <w:r w:rsidR="00367169">
        <w:t>necessity’s</w:t>
      </w:r>
      <w:r w:rsidR="005C5FF4">
        <w:t xml:space="preserve"> changes for each type the form will change accordingly</w:t>
      </w:r>
      <w:r w:rsidR="00A3137E">
        <w:t>.</w:t>
      </w:r>
      <w:r w:rsidR="002A1A78">
        <w:t xml:space="preserve"> </w:t>
      </w:r>
      <w:r w:rsidR="00367169">
        <w:t xml:space="preserve">When the user fills in all the details, he will be sent an OTP to his mail (we haven’t had a static IP for us to send a mail, or else we would send them the mail confirmation link rather sending them the OTP). </w:t>
      </w:r>
      <w:r w:rsidR="009A6F7B">
        <w:t>There in the user is supposed to enter the OTP he was sent to confirm the email. Without email confirmation, he/she is ca</w:t>
      </w:r>
      <w:r w:rsidR="00182023">
        <w:t>n</w:t>
      </w:r>
      <w:r w:rsidR="009A6F7B">
        <w:t xml:space="preserve">not </w:t>
      </w:r>
      <w:r w:rsidR="00182023">
        <w:t>proceed further</w:t>
      </w:r>
      <w:r w:rsidR="0017354D">
        <w:t>.</w:t>
      </w:r>
      <w:r w:rsidR="005E7594">
        <w:t xml:space="preserve"> I have also created the USER management page </w:t>
      </w:r>
      <w:r w:rsidR="00CA5D92">
        <w:t>where user</w:t>
      </w:r>
      <w:r w:rsidR="005E7594">
        <w:t xml:space="preserve"> can change is profile and change his basic settings like password.</w:t>
      </w:r>
      <w:r w:rsidR="00CA5D92">
        <w:t xml:space="preserve"> </w:t>
      </w:r>
    </w:p>
    <w:p w:rsidR="00CA5D92" w:rsidRDefault="00CA5D92">
      <w:r>
        <w:t>The m</w:t>
      </w:r>
      <w:r w:rsidR="00B50AAB">
        <w:t xml:space="preserve">odules I have used for are: </w:t>
      </w:r>
    </w:p>
    <w:p w:rsidR="00B50AAB" w:rsidRDefault="00A5224D" w:rsidP="00B50AAB">
      <w:pPr>
        <w:pStyle w:val="ListParagraph"/>
        <w:numPr>
          <w:ilvl w:val="0"/>
          <w:numId w:val="24"/>
        </w:numPr>
      </w:pPr>
      <w:r>
        <w:t>Social Django.</w:t>
      </w:r>
    </w:p>
    <w:p w:rsidR="00C67BFA" w:rsidRDefault="00C67BFA" w:rsidP="00B50AAB">
      <w:pPr>
        <w:pStyle w:val="ListParagraph"/>
        <w:numPr>
          <w:ilvl w:val="0"/>
          <w:numId w:val="24"/>
        </w:numPr>
      </w:pPr>
      <w:r>
        <w:t>Azure Services.</w:t>
      </w:r>
    </w:p>
    <w:p w:rsidR="00C67BFA" w:rsidRDefault="00C67BFA" w:rsidP="00B50AAB">
      <w:pPr>
        <w:pStyle w:val="ListParagraph"/>
        <w:numPr>
          <w:ilvl w:val="0"/>
          <w:numId w:val="24"/>
        </w:numPr>
      </w:pPr>
      <w:r>
        <w:t>Microsoft Auth</w:t>
      </w:r>
      <w:r w:rsidR="0021345B">
        <w:t>.</w:t>
      </w:r>
    </w:p>
    <w:p w:rsidR="0021345B" w:rsidRDefault="0021345B" w:rsidP="00B50AAB">
      <w:pPr>
        <w:pStyle w:val="ListParagraph"/>
        <w:numPr>
          <w:ilvl w:val="0"/>
          <w:numId w:val="24"/>
        </w:numPr>
      </w:pPr>
      <w:r>
        <w:t>Hash functions.</w:t>
      </w:r>
    </w:p>
    <w:p w:rsidR="0021345B" w:rsidRDefault="00382EE7" w:rsidP="00B50AAB">
      <w:pPr>
        <w:pStyle w:val="ListParagraph"/>
        <w:numPr>
          <w:ilvl w:val="0"/>
          <w:numId w:val="24"/>
        </w:numPr>
      </w:pPr>
      <w:r>
        <w:t>PythonCom.</w:t>
      </w:r>
    </w:p>
    <w:p w:rsidR="00382EE7" w:rsidRDefault="00226AA4" w:rsidP="00B50AAB">
      <w:pPr>
        <w:pStyle w:val="ListParagraph"/>
        <w:numPr>
          <w:ilvl w:val="0"/>
          <w:numId w:val="24"/>
        </w:numPr>
      </w:pPr>
      <w:r>
        <w:t>Pywin32</w:t>
      </w:r>
      <w:r w:rsidR="000E5BB1">
        <w:t>.</w:t>
      </w:r>
    </w:p>
    <w:p w:rsidR="00047337" w:rsidRDefault="00B3146D" w:rsidP="00047337">
      <w:pPr>
        <w:pStyle w:val="Heading1"/>
      </w:pPr>
      <w:r>
        <w:t>My understanding of the project</w:t>
      </w:r>
      <w:r w:rsidR="00E84BA4">
        <w:t xml:space="preserve"> status</w:t>
      </w:r>
      <w:r w:rsidR="000C7A42">
        <w:t xml:space="preserve"> (60%</w:t>
      </w:r>
      <w:r w:rsidR="001573F1">
        <w:t xml:space="preserve"> done</w:t>
      </w:r>
      <w:r w:rsidR="000C7A42">
        <w:t>)</w:t>
      </w:r>
      <w:r w:rsidR="0091422F">
        <w:t>s</w:t>
      </w:r>
      <w:bookmarkStart w:id="0" w:name="_GoBack"/>
      <w:bookmarkEnd w:id="0"/>
    </w:p>
    <w:p w:rsidR="00047337" w:rsidRDefault="00136089" w:rsidP="00947859">
      <w:pPr>
        <w:pStyle w:val="ListBullet"/>
        <w:numPr>
          <w:ilvl w:val="0"/>
          <w:numId w:val="0"/>
        </w:numPr>
        <w:ind w:firstLine="720"/>
      </w:pPr>
      <w:r>
        <w:t xml:space="preserve">The project status is not as expected. Only some people are working </w:t>
      </w:r>
      <w:r w:rsidR="0088691E">
        <w:t>up to mark.</w:t>
      </w:r>
      <w:r w:rsidR="00841EEE">
        <w:t xml:space="preserve"> Lot many features have to be added to the project. </w:t>
      </w:r>
      <w:r w:rsidR="00E84BA4">
        <w:t xml:space="preserve">The geolocation thing is not working properly. Blogging part has to be done as soon as possible. Payments may work, but </w:t>
      </w:r>
      <w:r w:rsidR="00A0039E">
        <w:t>takes some</w:t>
      </w:r>
      <w:r w:rsidR="00E84BA4">
        <w:t xml:space="preserve"> time. </w:t>
      </w:r>
      <w:r w:rsidR="00A0039E">
        <w:t>Individual portals are done but can be done better.</w:t>
      </w:r>
      <w:r w:rsidR="00FA516D">
        <w:t xml:space="preserve"> I don’t understand how project can proceed further, if, not all team members are involved?</w:t>
      </w:r>
    </w:p>
    <w:p w:rsidR="00047337" w:rsidRDefault="004D1040" w:rsidP="00047337">
      <w:pPr>
        <w:pStyle w:val="Heading1"/>
      </w:pPr>
      <w:r>
        <w:t>My teammates contributions</w:t>
      </w:r>
    </w:p>
    <w:p w:rsidR="00047337" w:rsidRDefault="008008E8" w:rsidP="00047337">
      <w:pPr>
        <w:pStyle w:val="Heading2"/>
      </w:pPr>
      <w:r>
        <w:t>Debapriya (</w:t>
      </w:r>
      <w:r w:rsidR="00AD6543">
        <w:rPr>
          <w:rFonts w:ascii="Bradley Hand ITC" w:hAnsi="Bradley Hand ITC"/>
          <w:b w:val="0"/>
          <w:bCs/>
          <w:sz w:val="20"/>
          <w:szCs w:val="20"/>
        </w:rPr>
        <w:t>team lead</w:t>
      </w:r>
      <w:r>
        <w:t>)</w:t>
      </w:r>
    </w:p>
    <w:p w:rsidR="00047337" w:rsidRDefault="00835EC5" w:rsidP="00047337">
      <w:pPr>
        <w:pStyle w:val="ListBullet"/>
      </w:pPr>
      <w:r>
        <w:t>He modified models for each app we’ve created.</w:t>
      </w:r>
    </w:p>
    <w:p w:rsidR="003E1167" w:rsidRDefault="003E1167" w:rsidP="00047337">
      <w:pPr>
        <w:pStyle w:val="ListBullet"/>
      </w:pPr>
      <w:r>
        <w:t xml:space="preserve">He created the organization page where staff can handle the </w:t>
      </w:r>
      <w:r w:rsidR="00FA4046">
        <w:t>requests incoming by the users.</w:t>
      </w:r>
    </w:p>
    <w:p w:rsidR="00FA4046" w:rsidRDefault="00FA4046" w:rsidP="00047337">
      <w:pPr>
        <w:pStyle w:val="ListBullet"/>
      </w:pPr>
      <w:r>
        <w:t>Included WHATSAPP API to send messages through WhatsApp to donors, in case of emergency</w:t>
      </w:r>
      <w:r w:rsidR="007116AB">
        <w:t>.</w:t>
      </w:r>
    </w:p>
    <w:p w:rsidR="00047337" w:rsidRDefault="000C7A42" w:rsidP="00047337">
      <w:pPr>
        <w:pStyle w:val="Heading2"/>
      </w:pPr>
      <w:r>
        <w:t>Siddartha</w:t>
      </w:r>
    </w:p>
    <w:p w:rsidR="00047337" w:rsidRDefault="000C7A42" w:rsidP="00047337">
      <w:pPr>
        <w:pStyle w:val="ListBullet"/>
      </w:pPr>
      <w:r>
        <w:t xml:space="preserve">Does the blogging. Create a chat box </w:t>
      </w:r>
      <w:r w:rsidR="00AE3F58">
        <w:t>where user is supposed to interact with the staff members.</w:t>
      </w:r>
    </w:p>
    <w:p w:rsidR="00047337" w:rsidRDefault="00982D03" w:rsidP="00047337">
      <w:pPr>
        <w:pStyle w:val="Heading2"/>
      </w:pPr>
      <w:r>
        <w:t>Sravanthi</w:t>
      </w:r>
    </w:p>
    <w:p w:rsidR="00047337" w:rsidRDefault="00982D03" w:rsidP="00047337">
      <w:pPr>
        <w:pStyle w:val="ListBullet"/>
      </w:pPr>
      <w:r>
        <w:t xml:space="preserve">She did the geolocation part where users can retrieve their location. It helps patients find nearest blood banks near them. </w:t>
      </w:r>
    </w:p>
    <w:p w:rsidR="00047337" w:rsidRDefault="00982D03" w:rsidP="00047337">
      <w:pPr>
        <w:pStyle w:val="Heading2"/>
      </w:pPr>
      <w:r>
        <w:t>Malavika</w:t>
      </w:r>
    </w:p>
    <w:p w:rsidR="00047337" w:rsidRDefault="00CC6AC6" w:rsidP="00047337">
      <w:pPr>
        <w:pStyle w:val="ListBullet"/>
      </w:pPr>
      <w:r>
        <w:t xml:space="preserve">Did the portals for three different types of users. </w:t>
      </w:r>
    </w:p>
    <w:p w:rsidR="00466B53" w:rsidRDefault="00E816B6" w:rsidP="00D123B5">
      <w:pPr>
        <w:pStyle w:val="Heading2"/>
      </w:pPr>
      <w:r>
        <w:lastRenderedPageBreak/>
        <w:t>suv</w:t>
      </w:r>
      <w:r w:rsidR="001C7065">
        <w:t>a</w:t>
      </w:r>
      <w:r>
        <w:t>rat</w:t>
      </w:r>
    </w:p>
    <w:p w:rsidR="007B4366" w:rsidRDefault="007B4366" w:rsidP="007B4366">
      <w:pPr>
        <w:pStyle w:val="ListBullet"/>
      </w:pPr>
      <w:r>
        <w:t>Did the inventory control for the staff members.</w:t>
      </w:r>
      <w:r>
        <w:t xml:space="preserve"> </w:t>
      </w:r>
    </w:p>
    <w:p w:rsidR="007B4366" w:rsidRDefault="00392F79" w:rsidP="007B4366">
      <w:pPr>
        <w:pStyle w:val="ListBullet"/>
      </w:pPr>
      <w:r>
        <w:t>Did the payment gateway for the users.</w:t>
      </w:r>
    </w:p>
    <w:p w:rsidR="00047337" w:rsidRDefault="006C039D" w:rsidP="00CC6AC6">
      <w:pPr>
        <w:pStyle w:val="Heading1"/>
      </w:pPr>
      <w:r>
        <w:t>Ranking</w:t>
      </w:r>
    </w:p>
    <w:p w:rsidR="00047337" w:rsidRDefault="0019576C" w:rsidP="00857576">
      <w:pPr>
        <w:pStyle w:val="ListParagraph"/>
        <w:numPr>
          <w:ilvl w:val="0"/>
          <w:numId w:val="27"/>
        </w:numPr>
      </w:pPr>
      <w:r>
        <w:t>Suvarat</w:t>
      </w:r>
      <w:r w:rsidR="00380326">
        <w:t>.</w:t>
      </w:r>
    </w:p>
    <w:p w:rsidR="0019576C" w:rsidRDefault="00C137B3" w:rsidP="00857576">
      <w:pPr>
        <w:pStyle w:val="ListParagraph"/>
        <w:numPr>
          <w:ilvl w:val="0"/>
          <w:numId w:val="27"/>
        </w:numPr>
      </w:pPr>
      <w:r>
        <w:t>Debapriya</w:t>
      </w:r>
      <w:r w:rsidR="00380326">
        <w:t>.</w:t>
      </w:r>
    </w:p>
    <w:p w:rsidR="00C137B3" w:rsidRDefault="007649A2" w:rsidP="00857576">
      <w:pPr>
        <w:pStyle w:val="ListParagraph"/>
        <w:numPr>
          <w:ilvl w:val="0"/>
          <w:numId w:val="27"/>
        </w:numPr>
      </w:pPr>
      <w:r>
        <w:t>Sravanthi</w:t>
      </w:r>
      <w:r w:rsidR="00380326">
        <w:t>.</w:t>
      </w:r>
    </w:p>
    <w:p w:rsidR="007649A2" w:rsidRDefault="007649A2" w:rsidP="00857576">
      <w:pPr>
        <w:pStyle w:val="ListParagraph"/>
        <w:numPr>
          <w:ilvl w:val="0"/>
          <w:numId w:val="27"/>
        </w:numPr>
      </w:pPr>
      <w:r>
        <w:t>Malavika</w:t>
      </w:r>
      <w:r w:rsidR="00380326">
        <w:t>.</w:t>
      </w:r>
    </w:p>
    <w:p w:rsidR="007649A2" w:rsidRDefault="00380326" w:rsidP="00857576">
      <w:pPr>
        <w:pStyle w:val="ListParagraph"/>
        <w:numPr>
          <w:ilvl w:val="0"/>
          <w:numId w:val="27"/>
        </w:numPr>
      </w:pPr>
      <w:r>
        <w:t>Siddhartha</w:t>
      </w:r>
      <w:r w:rsidR="007649A2">
        <w:t>.</w:t>
      </w:r>
    </w:p>
    <w:p w:rsidR="00380326" w:rsidRDefault="006014C8" w:rsidP="008B639C">
      <w:pPr>
        <w:pStyle w:val="Heading1"/>
      </w:pPr>
      <w:r>
        <w:t>Sequence Diagram</w:t>
      </w:r>
    </w:p>
    <w:p w:rsidR="00333F6E" w:rsidRDefault="00333F6E" w:rsidP="00F514CE">
      <w:pPr>
        <w:pStyle w:val="ListParagraph"/>
        <w:rPr>
          <w:noProof/>
        </w:rPr>
      </w:pPr>
    </w:p>
    <w:p w:rsidR="00047337" w:rsidRDefault="00047337" w:rsidP="00F514CE">
      <w:pPr>
        <w:pStyle w:val="ListParagraph"/>
      </w:pPr>
      <w:r>
        <w:rPr>
          <w:noProof/>
        </w:rPr>
        <w:drawing>
          <wp:inline distT="0" distB="0" distL="0" distR="0">
            <wp:extent cx="4549668" cy="597823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2"/>
                    <a:stretch/>
                  </pic:blipFill>
                  <pic:spPr bwMode="auto">
                    <a:xfrm>
                      <a:off x="0" y="0"/>
                      <a:ext cx="4574033" cy="601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D92" w:rsidRDefault="00430D92" w:rsidP="00430D92">
      <w:pPr>
        <w:pStyle w:val="Heading1"/>
      </w:pPr>
      <w:r>
        <w:lastRenderedPageBreak/>
        <w:t>Class Diagrams</w:t>
      </w:r>
    </w:p>
    <w:p w:rsidR="00430D92" w:rsidRDefault="00430D92" w:rsidP="00430D92">
      <w:pPr>
        <w:pStyle w:val="Heading1"/>
      </w:pPr>
    </w:p>
    <w:p w:rsidR="001B29CF" w:rsidRPr="001B29CF" w:rsidRDefault="00047337" w:rsidP="00430D92">
      <w:pPr>
        <w:pStyle w:val="ListParagraph"/>
      </w:pPr>
      <w:r>
        <w:rPr>
          <w:noProof/>
        </w:rPr>
        <w:drawing>
          <wp:inline distT="0" distB="0" distL="0" distR="0">
            <wp:extent cx="3581695" cy="627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17" cy="627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9CF" w:rsidRPr="001B29CF" w:rsidSect="00617B26">
      <w:footerReference w:type="default" r:id="rId10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DD1" w:rsidRDefault="00E25DD1">
      <w:pPr>
        <w:spacing w:after="0"/>
      </w:pPr>
      <w:r>
        <w:separator/>
      </w:r>
    </w:p>
  </w:endnote>
  <w:endnote w:type="continuationSeparator" w:id="0">
    <w:p w:rsidR="00E25DD1" w:rsidRDefault="00E25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DD1" w:rsidRDefault="00E25DD1">
      <w:pPr>
        <w:spacing w:after="0"/>
      </w:pPr>
      <w:r>
        <w:separator/>
      </w:r>
    </w:p>
  </w:footnote>
  <w:footnote w:type="continuationSeparator" w:id="0">
    <w:p w:rsidR="00E25DD1" w:rsidRDefault="00E25D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38290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C97708B"/>
    <w:multiLevelType w:val="hybridMultilevel"/>
    <w:tmpl w:val="B1A0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D283B"/>
    <w:multiLevelType w:val="hybridMultilevel"/>
    <w:tmpl w:val="4A2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0944F7"/>
    <w:multiLevelType w:val="hybridMultilevel"/>
    <w:tmpl w:val="F83014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6A869A1"/>
    <w:multiLevelType w:val="hybridMultilevel"/>
    <w:tmpl w:val="0874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6"/>
  </w:num>
  <w:num w:numId="23">
    <w:abstractNumId w:val="21"/>
  </w:num>
  <w:num w:numId="24">
    <w:abstractNumId w:val="23"/>
  </w:num>
  <w:num w:numId="25">
    <w:abstractNumId w:val="14"/>
  </w:num>
  <w:num w:numId="26">
    <w:abstractNumId w:val="1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8E"/>
    <w:rsid w:val="00047337"/>
    <w:rsid w:val="00051D0C"/>
    <w:rsid w:val="000A4F59"/>
    <w:rsid w:val="000C7A42"/>
    <w:rsid w:val="000E5BB1"/>
    <w:rsid w:val="00136089"/>
    <w:rsid w:val="00141A4C"/>
    <w:rsid w:val="001573F1"/>
    <w:rsid w:val="0017354D"/>
    <w:rsid w:val="00181D6B"/>
    <w:rsid w:val="00182023"/>
    <w:rsid w:val="0019576C"/>
    <w:rsid w:val="001B29CF"/>
    <w:rsid w:val="001C323D"/>
    <w:rsid w:val="001C7065"/>
    <w:rsid w:val="0021345B"/>
    <w:rsid w:val="00226AA4"/>
    <w:rsid w:val="0028220F"/>
    <w:rsid w:val="002A1A78"/>
    <w:rsid w:val="002C05FB"/>
    <w:rsid w:val="0031489A"/>
    <w:rsid w:val="00333F6E"/>
    <w:rsid w:val="0035387E"/>
    <w:rsid w:val="00356C14"/>
    <w:rsid w:val="00360D16"/>
    <w:rsid w:val="00367169"/>
    <w:rsid w:val="00380326"/>
    <w:rsid w:val="00382EE7"/>
    <w:rsid w:val="00392F79"/>
    <w:rsid w:val="003E0C83"/>
    <w:rsid w:val="003E1167"/>
    <w:rsid w:val="00430D92"/>
    <w:rsid w:val="00466B53"/>
    <w:rsid w:val="004B68AE"/>
    <w:rsid w:val="004D1040"/>
    <w:rsid w:val="004E28BC"/>
    <w:rsid w:val="004F42BA"/>
    <w:rsid w:val="005C5FF4"/>
    <w:rsid w:val="005E7594"/>
    <w:rsid w:val="006014C8"/>
    <w:rsid w:val="00617B26"/>
    <w:rsid w:val="006270A9"/>
    <w:rsid w:val="00634644"/>
    <w:rsid w:val="00675956"/>
    <w:rsid w:val="00681034"/>
    <w:rsid w:val="006C039D"/>
    <w:rsid w:val="007116AB"/>
    <w:rsid w:val="007444B6"/>
    <w:rsid w:val="007649A2"/>
    <w:rsid w:val="007B4366"/>
    <w:rsid w:val="008008E8"/>
    <w:rsid w:val="0081264F"/>
    <w:rsid w:val="00816216"/>
    <w:rsid w:val="00835EC5"/>
    <w:rsid w:val="00841EEE"/>
    <w:rsid w:val="00857576"/>
    <w:rsid w:val="0087734B"/>
    <w:rsid w:val="0088691E"/>
    <w:rsid w:val="008B639C"/>
    <w:rsid w:val="008C502D"/>
    <w:rsid w:val="0091422F"/>
    <w:rsid w:val="00947859"/>
    <w:rsid w:val="00951F90"/>
    <w:rsid w:val="00982D03"/>
    <w:rsid w:val="009A6F7B"/>
    <w:rsid w:val="009C0146"/>
    <w:rsid w:val="009D5933"/>
    <w:rsid w:val="00A0039E"/>
    <w:rsid w:val="00A03AE8"/>
    <w:rsid w:val="00A3137E"/>
    <w:rsid w:val="00A5224D"/>
    <w:rsid w:val="00A67057"/>
    <w:rsid w:val="00AD6543"/>
    <w:rsid w:val="00AE3F58"/>
    <w:rsid w:val="00B3146D"/>
    <w:rsid w:val="00B50AAB"/>
    <w:rsid w:val="00BD768D"/>
    <w:rsid w:val="00C137B3"/>
    <w:rsid w:val="00C61F8E"/>
    <w:rsid w:val="00C67BFA"/>
    <w:rsid w:val="00CA5D92"/>
    <w:rsid w:val="00CC6AC6"/>
    <w:rsid w:val="00D123B5"/>
    <w:rsid w:val="00D54313"/>
    <w:rsid w:val="00DA5434"/>
    <w:rsid w:val="00E15BBB"/>
    <w:rsid w:val="00E25DD1"/>
    <w:rsid w:val="00E806BA"/>
    <w:rsid w:val="00E816B6"/>
    <w:rsid w:val="00E83E4B"/>
    <w:rsid w:val="00E84BA4"/>
    <w:rsid w:val="00EB408E"/>
    <w:rsid w:val="00F255D0"/>
    <w:rsid w:val="00F514CE"/>
    <w:rsid w:val="00FA4046"/>
    <w:rsid w:val="00FA40B0"/>
    <w:rsid w:val="00F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DFFC7"/>
  <w15:chartTrackingRefBased/>
  <w15:docId w15:val="{5F52B381-195B-4554-A4F2-679E7E0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wr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6141-7B77-496A-9A27-41B37BC1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376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 Sowri</dc:creator>
  <cp:keywords/>
  <cp:lastModifiedBy>Surya Sowri</cp:lastModifiedBy>
  <cp:revision>77</cp:revision>
  <dcterms:created xsi:type="dcterms:W3CDTF">2018-11-18T11:08:00Z</dcterms:created>
  <dcterms:modified xsi:type="dcterms:W3CDTF">2018-11-18T17:24:00Z</dcterms:modified>
  <cp:version/>
</cp:coreProperties>
</file>